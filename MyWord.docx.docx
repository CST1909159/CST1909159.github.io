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FFCC"/>
  <w:body>
    <w:tbl>
      <w:tblPr>
        <w:tblStyle w:val="aa"/>
        <w:tblW w:w="5373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第一个表是姓名和联系信息布局表格。第二个表是求职意向表格"/>
      </w:tblPr>
      <w:tblGrid>
        <w:gridCol w:w="4705"/>
        <w:gridCol w:w="4221"/>
      </w:tblGrid>
      <w:tr w:rsidR="007A0F44" w:rsidRPr="002A1C2B" w14:paraId="2080E339" w14:textId="77777777" w:rsidTr="00712317">
        <w:trPr>
          <w:trHeight w:hRule="exact" w:val="2127"/>
        </w:trPr>
        <w:tc>
          <w:tcPr>
            <w:tcW w:w="4705" w:type="dxa"/>
            <w:shd w:val="clear" w:color="auto" w:fill="auto"/>
            <w:tcMar>
              <w:right w:w="144" w:type="dxa"/>
            </w:tcMar>
            <w:vAlign w:val="bottom"/>
          </w:tcPr>
          <w:p w14:paraId="3E856459" w14:textId="3784110C" w:rsidR="007A0F44" w:rsidRPr="002A1C2B" w:rsidRDefault="002E19B4" w:rsidP="00174A87">
            <w:pPr>
              <w:pStyle w:val="a8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Yang </w:t>
            </w:r>
            <w:proofErr w:type="spellStart"/>
            <w:r>
              <w:rPr>
                <w:rFonts w:ascii="微软雅黑" w:hAnsi="微软雅黑"/>
              </w:rPr>
              <w:t>Junyi</w:t>
            </w:r>
            <w:proofErr w:type="spellEnd"/>
          </w:p>
          <w:p w14:paraId="1E677736" w14:textId="3C31D0C6" w:rsidR="007A0F44" w:rsidRPr="002A1C2B" w:rsidRDefault="007A0F44" w:rsidP="00174A87">
            <w:pPr>
              <w:pStyle w:val="af4"/>
              <w:rPr>
                <w:rFonts w:ascii="微软雅黑" w:hAnsi="微软雅黑"/>
              </w:rPr>
            </w:pPr>
          </w:p>
        </w:tc>
        <w:tc>
          <w:tcPr>
            <w:tcW w:w="4221" w:type="dxa"/>
            <w:shd w:val="clear" w:color="auto" w:fill="auto"/>
            <w:tcMar>
              <w:left w:w="144" w:type="dxa"/>
            </w:tcMar>
            <w:vAlign w:val="bottom"/>
          </w:tcPr>
          <w:p w14:paraId="02551409" w14:textId="3210CAB1" w:rsidR="007A0F44" w:rsidRPr="002A1C2B" w:rsidRDefault="00C43B5C" w:rsidP="00174A87">
            <w:pPr>
              <w:pStyle w:val="af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alias w:val="输入地址："/>
                <w:tag w:val="输入地址："/>
                <w:id w:val="-989020281"/>
                <w:placeholder>
                  <w:docPart w:val="6BE234D9D6F34CDF9C1C08B2F9AFF8F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2E19B4">
                  <w:rPr>
                    <w:rFonts w:ascii="微软雅黑" w:hAnsi="微软雅黑"/>
                  </w:rPr>
                  <w:t xml:space="preserve">Yin </w:t>
                </w:r>
                <w:proofErr w:type="spellStart"/>
                <w:proofErr w:type="gramStart"/>
                <w:r w:rsidR="002E19B4">
                  <w:rPr>
                    <w:rFonts w:ascii="微软雅黑" w:hAnsi="微软雅黑"/>
                  </w:rPr>
                  <w:t>Chuan,Ning</w:t>
                </w:r>
                <w:proofErr w:type="spellEnd"/>
                <w:proofErr w:type="gramEnd"/>
                <w:r w:rsidR="002E19B4">
                  <w:rPr>
                    <w:rFonts w:ascii="微软雅黑" w:hAnsi="微软雅黑"/>
                  </w:rPr>
                  <w:t xml:space="preserve"> Xia</w:t>
                </w:r>
              </w:sdtContent>
            </w:sdt>
            <w:r w:rsidR="007A0F44" w:rsidRPr="00DD20ED">
              <w:rPr>
                <w:rFonts w:ascii="微软雅黑" w:hAnsi="微软雅黑"/>
                <w:lang w:val="en-MY" w:bidi="zh-CN"/>
              </w:rPr>
              <w:t xml:space="preserve"> </w:t>
            </w:r>
            <w:r w:rsidR="00DD20ED" w:rsidRPr="00DD20ED">
              <w:rPr>
                <w:rFonts w:ascii="微软雅黑" w:hAnsi="微软雅黑"/>
                <w:noProof/>
                <w:lang w:val="en-MY" w:bidi="zh-CN"/>
              </w:rPr>
              <w:t xml:space="preserve"> </w:t>
            </w:r>
            <w:r w:rsidR="007A0F44" w:rsidRPr="002A1C2B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inline distT="0" distB="0" distL="0" distR="0" wp14:anchorId="629F5C1A" wp14:editId="169D38B3">
                      <wp:extent cx="128270" cy="156845"/>
                      <wp:effectExtent l="0" t="0" r="5080" b="0"/>
                      <wp:docPr id="54" name="地址图标" descr="地址图标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8270" cy="156845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D73D159" id="地址图标" o:spid="_x0000_s1026" alt="地址图标" style="width:10.1pt;height: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7290,1273;72428,6367;79188,14173;87031,23363;95459,33384;103932,43571;111864,53149;118850,61620;124259,68319;127504,72526;124259,73855;116462,74187;111188,74464;111188,142063;110332,150367;107402,154797;101679,156679;97217,156845;91898,156679;86760,156236;83741,153302;82524,146104;82253,136194;82118,125841;82073,114935;82073,105634;82118,100042;81622,94506;78873,90298;74411,88139;68912,87419;63008,87308;56473,87807;50884,89523;46918,92900;45521,98436;45566,134367;45476,149316;43222,154077;38084,156236;25329,156568;20011,154630;17127,149648;16766,126506;16676,74796;13882,74852;8608,74907;3290,74852;180,74852;1172,73025;4913,68097;10637,60734;17758,51710;25870,41689;34344,31336;42636,21204;50298,12069;56653,4484;61611,388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4EE4057" w14:textId="6463B14D" w:rsidR="007A0F44" w:rsidRPr="002A1C2B" w:rsidRDefault="00C43B5C" w:rsidP="00174A87">
            <w:pPr>
              <w:pStyle w:val="af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alias w:val="输入电话:"/>
                <w:tag w:val="输入电话:"/>
                <w:id w:val="381135673"/>
                <w:placeholder>
                  <w:docPart w:val="D79EDB92E3AB4CEEBB3A10C9B6FAED0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DD20ED">
                  <w:rPr>
                    <w:rFonts w:ascii="微软雅黑" w:hAnsi="微软雅黑"/>
                  </w:rPr>
                  <w:t>+60 01948277</w:t>
                </w:r>
                <w:r w:rsidR="002E19B4">
                  <w:rPr>
                    <w:rFonts w:ascii="微软雅黑" w:hAnsi="微软雅黑"/>
                  </w:rPr>
                  <w:t>64</w:t>
                </w:r>
              </w:sdtContent>
            </w:sdt>
            <w:r w:rsidR="007A0F44" w:rsidRPr="00712317">
              <w:rPr>
                <w:rFonts w:ascii="微软雅黑" w:hAnsi="微软雅黑"/>
                <w:lang w:bidi="zh-CN"/>
              </w:rPr>
              <w:t xml:space="preserve"> </w:t>
            </w:r>
            <w:r w:rsidR="007A0F44" w:rsidRPr="002A1C2B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inline distT="0" distB="0" distL="0" distR="0" wp14:anchorId="2894EA0B" wp14:editId="73E3789E">
                      <wp:extent cx="109728" cy="109728"/>
                      <wp:effectExtent l="0" t="0" r="5080" b="5080"/>
                      <wp:docPr id="55" name="电话图标" descr="电话图标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0C2A3B" id="电话图标" o:spid="_x0000_s1026" alt="电话图标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1326FD63" w14:textId="5B8611C7" w:rsidR="007A0F44" w:rsidRPr="002A1C2B" w:rsidRDefault="00C43B5C" w:rsidP="00712317">
            <w:pPr>
              <w:pStyle w:val="af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 w:hint="eastAsia"/>
                </w:rPr>
                <w:alias w:val="输入电子邮件:"/>
                <w:tag w:val="输入电子邮件:"/>
                <w:id w:val="479813182"/>
                <w:placeholder>
                  <w:docPart w:val="9162D8803866465B9FD9B62B6920F10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E19B4">
                  <w:rPr>
                    <w:rFonts w:ascii="微软雅黑" w:hAnsi="微软雅黑" w:hint="eastAsia"/>
                  </w:rPr>
                  <w:t>CST1909159@x</w:t>
                </w:r>
                <w:r w:rsidR="002E19B4">
                  <w:rPr>
                    <w:rFonts w:ascii="微软雅黑" w:hAnsi="微软雅黑"/>
                  </w:rPr>
                  <w:t>mu.edu.my</w:t>
                </w:r>
              </w:sdtContent>
            </w:sdt>
            <w:r w:rsidR="007A0F44" w:rsidRPr="00712317">
              <w:rPr>
                <w:rFonts w:ascii="微软雅黑" w:hAnsi="微软雅黑"/>
                <w:lang w:bidi="zh-CN"/>
              </w:rPr>
              <w:t xml:space="preserve">  </w:t>
            </w:r>
            <w:r w:rsidR="007A0F44" w:rsidRPr="002A1C2B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inline distT="0" distB="0" distL="0" distR="0" wp14:anchorId="78973051" wp14:editId="5B259B6B">
                      <wp:extent cx="137160" cy="91440"/>
                      <wp:effectExtent l="0" t="0" r="0" b="3810"/>
                      <wp:docPr id="56" name="任意多边形(F) 5" descr="电子邮件图标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03FBD4" id="任意多边形(F) 5" o:spid="_x0000_s1026" alt="电子邮件图标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De1bKEkwUAALITAAAOAAAAAAAAAAAA&#10;AAAAAC4CAABkcnMvZTJvRG9jLnhtbFBLAQItABQABgAIAAAAIQAWCmAc2QAAAAMBAAAPAAAAAAAA&#10;AAAAAAAAAO0HAABkcnMvZG93bnJldi54bWxQSwUGAAAAAAQABADzAAAA8w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 w:rsidRPr="00712317">
              <w:rPr>
                <w:rFonts w:ascii="微软雅黑" w:hAnsi="微软雅黑"/>
                <w:lang w:bidi="zh-CN"/>
              </w:rPr>
              <w:t xml:space="preserve">  </w:t>
            </w:r>
          </w:p>
          <w:p w14:paraId="59D376C9" w14:textId="0D0B014A" w:rsidR="007A0F44" w:rsidRPr="002A1C2B" w:rsidRDefault="00C43B5C" w:rsidP="00712317">
            <w:pPr>
              <w:pStyle w:val="af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/>
                </w:rPr>
                <w:alias w:val="输入 Twitter/博客/作品集："/>
                <w:tag w:val="输入 Twitter/博客/作品集："/>
                <w:id w:val="1198669372"/>
                <w:placeholder>
                  <w:docPart w:val="61D5A3012F224788B4F34620D32C2EB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2E19B4">
                  <w:rPr>
                    <w:rFonts w:ascii="微软雅黑" w:hAnsi="微软雅黑"/>
                  </w:rPr>
                  <w:t>Ins: Jocelyn-</w:t>
                </w:r>
                <w:proofErr w:type="spellStart"/>
                <w:r w:rsidR="002E19B4">
                  <w:rPr>
                    <w:rFonts w:ascii="微软雅黑" w:hAnsi="微软雅黑"/>
                  </w:rPr>
                  <w:t>jyya</w:t>
                </w:r>
                <w:proofErr w:type="spellEnd"/>
              </w:sdtContent>
            </w:sdt>
            <w:r w:rsidR="007A0F44" w:rsidRPr="002A1C2B">
              <w:rPr>
                <w:rFonts w:ascii="微软雅黑" w:hAnsi="微软雅黑"/>
                <w:lang w:bidi="zh-CN"/>
              </w:rPr>
              <w:t xml:space="preserve">  </w:t>
            </w:r>
          </w:p>
        </w:tc>
      </w:tr>
    </w:tbl>
    <w:tbl>
      <w:tblPr>
        <w:tblStyle w:val="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第一个表是姓名和联系信息布局表格。第二个表是求职意向表格"/>
      </w:tblPr>
      <w:tblGrid>
        <w:gridCol w:w="710"/>
        <w:gridCol w:w="8302"/>
      </w:tblGrid>
      <w:tr w:rsidR="000E24AC" w:rsidRPr="002A1C2B" w14:paraId="2810FF5B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B99D242" w14:textId="77777777" w:rsidR="000E24AC" w:rsidRPr="002A1C2B" w:rsidRDefault="00DD20ED" w:rsidP="00DD20ED">
            <w:pPr>
              <w:pStyle w:val="aff9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 </w:t>
            </w:r>
            <w:r w:rsidR="00075B13" w:rsidRPr="002A1C2B">
              <w:rPr>
                <w:rFonts w:ascii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4CC84BC9" wp14:editId="3B1037C9">
                      <wp:extent cx="274320" cy="274320"/>
                      <wp:effectExtent l="0" t="0" r="0" b="0"/>
                      <wp:docPr id="13" name="圆圈中的求职意向图标" descr="求职意向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求职意向图标圆圈" descr="求职意向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求职意向图标顶部横线" descr="求职意向图标顶部横线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求职意向图标中间横线" descr="求职意向图标中间横线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求职意向图标底部横线" descr="求职意向图标底部横线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C00F2" id="圆圈中的求职意向图标" o:spid="_x0000_s1026" alt="求职意向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">
                      <v:shape id="求职意向图标圆圈" o:spid="_x0000_s1027" alt="求职意向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求职意向图标顶部横线" o:spid="_x0000_s1028" alt="求职意向图标顶部横线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求职意向图标中间横线" o:spid="_x0000_s1029" alt="求职意向图标中间横线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求职意向图标底部横线" o:spid="_x0000_s1030" alt="求职意向图标底部横线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723EB92" w14:textId="77777777" w:rsidR="000E24AC" w:rsidRPr="002A1C2B" w:rsidRDefault="00F80E59" w:rsidP="007850D1">
            <w:pPr>
              <w:pStyle w:val="1"/>
              <w:outlineLvl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</w:t>
            </w:r>
            <w:r w:rsidR="00DD20ED">
              <w:rPr>
                <w:rFonts w:ascii="微软雅黑" w:hAnsi="微软雅黑"/>
              </w:rPr>
              <w:t>ajor</w:t>
            </w:r>
          </w:p>
        </w:tc>
      </w:tr>
    </w:tbl>
    <w:p w14:paraId="2F210C31" w14:textId="239D8DAE" w:rsidR="00A77B4D" w:rsidRPr="002A1C2B" w:rsidRDefault="002E19B4" w:rsidP="007850D1">
      <w:pPr>
        <w:rPr>
          <w:rFonts w:ascii="微软雅黑" w:hAnsi="微软雅黑"/>
        </w:rPr>
      </w:pPr>
      <w:r>
        <w:rPr>
          <w:rFonts w:ascii="微软雅黑" w:hAnsi="微软雅黑"/>
        </w:rPr>
        <w:t>Computer Science and Technology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教育背景布局表格"/>
      </w:tblPr>
      <w:tblGrid>
        <w:gridCol w:w="717"/>
        <w:gridCol w:w="8295"/>
      </w:tblGrid>
      <w:tr w:rsidR="00A77B4D" w:rsidRPr="002A1C2B" w14:paraId="51EA25C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1DD8E3E" w14:textId="77777777" w:rsidR="00A77B4D" w:rsidRPr="002A1C2B" w:rsidRDefault="00075B13" w:rsidP="00075B13">
            <w:pPr>
              <w:pStyle w:val="aff9"/>
              <w:rPr>
                <w:rFonts w:ascii="微软雅黑" w:hAnsi="微软雅黑"/>
              </w:rPr>
            </w:pPr>
            <w:r w:rsidRPr="002A1C2B">
              <w:rPr>
                <w:rFonts w:ascii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7838E4B8" wp14:editId="39AB6AB8">
                      <wp:extent cx="274320" cy="274320"/>
                      <wp:effectExtent l="0" t="0" r="0" b="0"/>
                      <wp:docPr id="18" name="圆圈中的教育背景图标" descr="教育背景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教育背景图标圆圈" descr="教育背景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教育背景图标符号" descr="教育背景图标符号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179A7F" id="圆圈中的教育背景图标" o:spid="_x0000_s1026" alt="教育背景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">
                      <v:shape id="教育背景图标圆圈" o:spid="_x0000_s1027" alt="教育背景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教育背景图标符号" o:spid="_x0000_s1028" alt="教育背景图标符号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BA69D37" w14:textId="77777777" w:rsidR="00A77B4D" w:rsidRPr="002A1C2B" w:rsidRDefault="00DD20ED" w:rsidP="002146F8">
            <w:pPr>
              <w:pStyle w:val="1"/>
              <w:outlineLvl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EDUCATION BACKGROUND</w:t>
            </w:r>
          </w:p>
        </w:tc>
      </w:tr>
    </w:tbl>
    <w:p w14:paraId="1EB7A16E" w14:textId="21C41884" w:rsidR="007C0E0E" w:rsidRPr="002A1C2B" w:rsidRDefault="007C0E0E" w:rsidP="00B47E1E">
      <w:pPr>
        <w:pStyle w:val="2"/>
        <w:rPr>
          <w:rFonts w:ascii="微软雅黑" w:hAnsi="微软雅黑"/>
        </w:rPr>
      </w:pPr>
      <w:r w:rsidRPr="002A1C2B">
        <w:rPr>
          <w:rFonts w:ascii="微软雅黑" w:hAnsi="微软雅黑"/>
          <w:lang w:val="zh-CN" w:bidi="zh-CN"/>
        </w:rPr>
        <w:t xml:space="preserve"> </w:t>
      </w:r>
      <w:r w:rsidR="00DD20ED">
        <w:rPr>
          <w:rStyle w:val="af3"/>
          <w:rFonts w:ascii="微软雅黑" w:hAnsi="微软雅黑"/>
        </w:rPr>
        <w:t>XIAMEN UNIVESITY</w:t>
      </w:r>
      <w:r w:rsidR="002E19B4">
        <w:rPr>
          <w:rStyle w:val="af3"/>
          <w:rFonts w:ascii="微软雅黑" w:hAnsi="微软雅黑"/>
        </w:rPr>
        <w:t xml:space="preserve"> MALAYSIA</w:t>
      </w:r>
      <w:bookmarkStart w:id="0" w:name="_GoBack"/>
      <w:bookmarkEnd w:id="0"/>
    </w:p>
    <w:p w14:paraId="05B8A88B" w14:textId="77777777" w:rsidR="005E088C" w:rsidRPr="002A1C2B" w:rsidRDefault="007C0E0E" w:rsidP="00653DED">
      <w:pPr>
        <w:pStyle w:val="3"/>
        <w:rPr>
          <w:rFonts w:ascii="微软雅黑" w:hAnsi="微软雅黑"/>
        </w:rPr>
      </w:pPr>
      <w:r w:rsidRPr="002A1C2B">
        <w:rPr>
          <w:rFonts w:ascii="微软雅黑" w:hAnsi="微软雅黑"/>
          <w:lang w:val="zh-CN" w:bidi="zh-CN"/>
        </w:rPr>
        <w:t xml:space="preserve"> </w:t>
      </w:r>
      <w:r w:rsidR="00DD20ED">
        <w:rPr>
          <w:rFonts w:ascii="微软雅黑" w:hAnsi="微软雅黑"/>
          <w:lang w:val="zh-CN" w:bidi="zh-CN"/>
        </w:rPr>
        <w:t>09/2019</w:t>
      </w:r>
      <w:r w:rsidRPr="002A1C2B">
        <w:rPr>
          <w:rFonts w:ascii="微软雅黑" w:hAnsi="微软雅黑"/>
          <w:lang w:val="zh-CN" w:bidi="zh-CN"/>
        </w:rPr>
        <w:t xml:space="preserve">– </w:t>
      </w:r>
      <w:r w:rsidR="00967395">
        <w:rPr>
          <w:rFonts w:ascii="微软雅黑" w:hAnsi="微软雅黑"/>
        </w:rPr>
        <w:t>06/2023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顶部表格包含技能标题，第二个表格包含技能列表，底部表格包含活动"/>
      </w:tblPr>
      <w:tblGrid>
        <w:gridCol w:w="717"/>
        <w:gridCol w:w="8295"/>
      </w:tblGrid>
      <w:tr w:rsidR="00143224" w:rsidRPr="002A1C2B" w14:paraId="6E4FCF3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8269D16" w14:textId="77777777" w:rsidR="00143224" w:rsidRPr="002A1C2B" w:rsidRDefault="00075B13" w:rsidP="00075B13">
            <w:pPr>
              <w:pStyle w:val="aff9"/>
              <w:rPr>
                <w:rFonts w:ascii="微软雅黑" w:hAnsi="微软雅黑"/>
              </w:rPr>
            </w:pPr>
            <w:r w:rsidRPr="002A1C2B">
              <w:rPr>
                <w:rFonts w:ascii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0029E2B3" wp14:editId="61EA95F0">
                      <wp:extent cx="274320" cy="274320"/>
                      <wp:effectExtent l="0" t="0" r="0" b="0"/>
                      <wp:docPr id="24" name="圆圈中的技能图标" descr="技能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技能图标圆圈" descr="技能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技能图标符号第 1 部分" descr="技能图标符号第 1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技能图标符号第 2 部分" descr="技能图标符号第 2 部分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技能图标符号第 3 部分" descr="技能图标符号第 3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技能图标符号第 4 部分" descr="技能图标符号第 4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CF39F6" id="圆圈中的技能图标" o:spid="_x0000_s1026" alt="技能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P3qDw4QhAADlzQAADgAAAAAAAAAAAAAAAAAuAgAAZHJzL2Uyb0RvYy54bWxQSwECLQAU&#10;AAYACAAAACEAGGrsh9kAAAADAQAADwAAAAAAAAAAAAAAAADeIwAAZHJzL2Rvd25yZXYueG1sUEsF&#10;BgAAAAAEAAQA8wAAAOQkAAAAAA==&#10;">
                      <v:shape id="技能图标圆圈" o:spid="_x0000_s1027" alt="技能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技能图标符号第 1 部分" o:spid="_x0000_s1028" alt="技能图标符号第 1 部分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技能图标符号第 2 部分" o:spid="_x0000_s1029" alt="技能图标符号第 2 部分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技能图标符号第 3 部分" o:spid="_x0000_s1030" alt="技能图标符号第 3 部分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技能图标符号第 4 部分" o:spid="_x0000_s1031" alt="技能图标符号第 4 部分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C651E80" w14:textId="77777777" w:rsidR="00143224" w:rsidRPr="002A1C2B" w:rsidRDefault="006E7E34" w:rsidP="00AD6216">
            <w:pPr>
              <w:pStyle w:val="1"/>
              <w:outlineLvl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SKILL</w:t>
            </w:r>
          </w:p>
        </w:tc>
      </w:tr>
    </w:tbl>
    <w:tbl>
      <w:tblPr>
        <w:tblStyle w:val="af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顶部表格包含技能标题，第二个表格包含技能列表，底部表格包含活动"/>
      </w:tblPr>
      <w:tblGrid>
        <w:gridCol w:w="4129"/>
        <w:gridCol w:w="4177"/>
      </w:tblGrid>
      <w:tr w:rsidR="00143224" w:rsidRPr="002A1C2B" w14:paraId="6C0B5993" w14:textId="77777777" w:rsidTr="00565B06">
        <w:tc>
          <w:tcPr>
            <w:tcW w:w="4320" w:type="dxa"/>
          </w:tcPr>
          <w:p w14:paraId="3A3BAD5B" w14:textId="77777777" w:rsidR="00316CE4" w:rsidRDefault="002E19B4" w:rsidP="002E19B4">
            <w:pPr>
              <w:pStyle w:val="a0"/>
              <w:numPr>
                <w:ilvl w:val="0"/>
                <w:numId w:val="0"/>
              </w:numPr>
              <w:spacing w:after="80"/>
              <w:ind w:left="360" w:hanging="36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P</w:t>
            </w:r>
            <w:r>
              <w:rPr>
                <w:rFonts w:ascii="微软雅黑" w:hAnsi="微软雅黑"/>
              </w:rPr>
              <w:t xml:space="preserve">ainting </w:t>
            </w:r>
          </w:p>
          <w:p w14:paraId="513073F8" w14:textId="77777777" w:rsidR="002E19B4" w:rsidRDefault="002E19B4" w:rsidP="002E19B4">
            <w:pPr>
              <w:pStyle w:val="a0"/>
              <w:numPr>
                <w:ilvl w:val="0"/>
                <w:numId w:val="0"/>
              </w:numPr>
              <w:spacing w:after="80"/>
              <w:ind w:left="360" w:hanging="36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</w:t>
            </w:r>
            <w:r>
              <w:rPr>
                <w:rFonts w:ascii="微软雅黑" w:hAnsi="微软雅黑"/>
              </w:rPr>
              <w:t>aking models</w:t>
            </w:r>
          </w:p>
          <w:p w14:paraId="647AE223" w14:textId="77777777" w:rsidR="002E19B4" w:rsidRDefault="002E19B4" w:rsidP="002E19B4">
            <w:pPr>
              <w:pStyle w:val="a0"/>
              <w:numPr>
                <w:ilvl w:val="0"/>
                <w:numId w:val="0"/>
              </w:numPr>
              <w:spacing w:after="80"/>
              <w:ind w:left="360" w:hanging="36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/>
              </w:rPr>
              <w:t>ooking</w:t>
            </w:r>
          </w:p>
          <w:p w14:paraId="06CE66F4" w14:textId="09619894" w:rsidR="002E19B4" w:rsidRPr="00653DED" w:rsidRDefault="002E19B4" w:rsidP="002E19B4">
            <w:pPr>
              <w:pStyle w:val="a0"/>
              <w:numPr>
                <w:ilvl w:val="0"/>
                <w:numId w:val="0"/>
              </w:numPr>
              <w:spacing w:after="80"/>
              <w:ind w:left="360" w:hanging="36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miling</w:t>
            </w:r>
          </w:p>
        </w:tc>
        <w:tc>
          <w:tcPr>
            <w:tcW w:w="4320" w:type="dxa"/>
            <w:tcMar>
              <w:left w:w="576" w:type="dxa"/>
            </w:tcMar>
          </w:tcPr>
          <w:p w14:paraId="375041A2" w14:textId="09690282" w:rsidR="00143224" w:rsidRPr="002A1C2B" w:rsidRDefault="002E19B4" w:rsidP="00565B06">
            <w:pPr>
              <w:pStyle w:val="a0"/>
              <w:spacing w:after="8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Enjoy life</w:t>
            </w:r>
          </w:p>
          <w:p w14:paraId="1CF2B706" w14:textId="303A11E9" w:rsidR="00F904FC" w:rsidRPr="002A1C2B" w:rsidRDefault="002E19B4" w:rsidP="00565B06">
            <w:pPr>
              <w:pStyle w:val="a0"/>
              <w:spacing w:after="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k</w:t>
            </w:r>
            <w:r>
              <w:rPr>
                <w:rFonts w:ascii="微软雅黑" w:hAnsi="微软雅黑"/>
              </w:rPr>
              <w:t>indness</w:t>
            </w:r>
          </w:p>
          <w:p w14:paraId="4B6AD241" w14:textId="77777777" w:rsidR="00F904FC" w:rsidRDefault="002E19B4" w:rsidP="00565B06">
            <w:pPr>
              <w:pStyle w:val="a0"/>
              <w:spacing w:after="8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generous</w:t>
            </w:r>
          </w:p>
          <w:p w14:paraId="26642C7C" w14:textId="0D976301" w:rsidR="002E19B4" w:rsidRPr="002A1C2B" w:rsidRDefault="002E19B4" w:rsidP="00565B06">
            <w:pPr>
              <w:pStyle w:val="a0"/>
              <w:spacing w:after="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g</w:t>
            </w:r>
            <w:r>
              <w:rPr>
                <w:rFonts w:ascii="微软雅黑" w:hAnsi="微软雅黑"/>
              </w:rPr>
              <w:t>entle</w:t>
            </w:r>
          </w:p>
        </w:tc>
      </w:tr>
    </w:tbl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顶部表格包含技能标题，第二个表格包含技能列表，底部表格包含活动"/>
      </w:tblPr>
      <w:tblGrid>
        <w:gridCol w:w="721"/>
        <w:gridCol w:w="8291"/>
      </w:tblGrid>
      <w:tr w:rsidR="00AC7C34" w:rsidRPr="002A1C2B" w14:paraId="21272B11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A785604" w14:textId="77777777" w:rsidR="00AC7C34" w:rsidRPr="002A1C2B" w:rsidRDefault="00075B13" w:rsidP="00075B13">
            <w:pPr>
              <w:pStyle w:val="aff9"/>
              <w:rPr>
                <w:rFonts w:ascii="微软雅黑" w:hAnsi="微软雅黑"/>
              </w:rPr>
            </w:pPr>
            <w:r w:rsidRPr="002A1C2B">
              <w:rPr>
                <w:rFonts w:ascii="微软雅黑" w:hAnsi="微软雅黑"/>
                <w:noProof/>
              </w:rPr>
              <mc:AlternateContent>
                <mc:Choice Requires="wpg">
                  <w:drawing>
                    <wp:inline distT="0" distB="0" distL="0" distR="0" wp14:anchorId="7F86F8C5" wp14:editId="78028AF5">
                      <wp:extent cx="274320" cy="274320"/>
                      <wp:effectExtent l="0" t="0" r="0" b="0"/>
                      <wp:docPr id="46" name="圆圈中的活动图标" descr="活动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活动图标圆圈" descr="活动图标圆圈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活动图标符号第 1 部分" descr="活动图标符号第 1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活动图标符号第 2 部分" descr="活动图标符号第 2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活动图标符号第 3 部分" descr="活动图标符号第 3 部分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C53400" id="圆圈中的活动图标" o:spid="_x0000_s1026" alt="活动图标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">
                      <v:shape id="活动图标圆圈" o:spid="_x0000_s1027" alt="活动图标圆圈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活动图标符号第 1 部分" o:spid="_x0000_s1028" alt="活动图标符号第 1 部分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活动图标符号第 2 部分" o:spid="_x0000_s1029" alt="活动图标符号第 2 部分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活动图标符号第 3 部分" o:spid="_x0000_s1030" alt="活动图标符号第 3 部分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5888370" w14:textId="77777777" w:rsidR="00967395" w:rsidRPr="002A1C2B" w:rsidRDefault="00967395" w:rsidP="00AD6216">
            <w:pPr>
              <w:pStyle w:val="1"/>
              <w:outlineLvl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career objective</w:t>
            </w:r>
          </w:p>
        </w:tc>
      </w:tr>
    </w:tbl>
    <w:p w14:paraId="3EBC8DF9" w14:textId="3D3017B4" w:rsidR="00F80E59" w:rsidRDefault="002E19B4" w:rsidP="00316CE4">
      <w:pPr>
        <w:rPr>
          <w:rFonts w:ascii="微软雅黑" w:hAnsi="微软雅黑"/>
        </w:rPr>
      </w:pPr>
      <w:r>
        <w:rPr>
          <w:rFonts w:ascii="微软雅黑" w:hAnsi="微软雅黑"/>
        </w:rPr>
        <w:t>To be a better person.</w:t>
      </w:r>
    </w:p>
    <w:p w14:paraId="484EA218" w14:textId="790A1846" w:rsidR="002E19B4" w:rsidRPr="002A1C2B" w:rsidRDefault="002E19B4" w:rsidP="00316CE4">
      <w:pPr>
        <w:rPr>
          <w:rFonts w:ascii="微软雅黑" w:hAnsi="微软雅黑"/>
        </w:rPr>
      </w:pPr>
      <w:r>
        <w:rPr>
          <w:rFonts w:ascii="微软雅黑" w:hAnsi="微软雅黑"/>
        </w:rPr>
        <w:t>To be a person who smiles every day.</w:t>
      </w:r>
    </w:p>
    <w:sectPr w:rsidR="002E19B4" w:rsidRPr="002A1C2B" w:rsidSect="001B32A8">
      <w:footerReference w:type="default" r:id="rId12"/>
      <w:headerReference w:type="first" r:id="rId13"/>
      <w:pgSz w:w="11906" w:h="16838" w:code="9"/>
      <w:pgMar w:top="720" w:right="1440" w:bottom="1080" w:left="2160" w:header="432" w:footer="64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201CC" w14:textId="77777777" w:rsidR="00C43B5C" w:rsidRDefault="00C43B5C" w:rsidP="00F534FB">
      <w:pPr>
        <w:spacing w:after="0"/>
      </w:pPr>
      <w:r>
        <w:separator/>
      </w:r>
    </w:p>
  </w:endnote>
  <w:endnote w:type="continuationSeparator" w:id="0">
    <w:p w14:paraId="47B2B6A2" w14:textId="77777777" w:rsidR="00C43B5C" w:rsidRDefault="00C43B5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40D48" w14:textId="77777777" w:rsidR="00056FE7" w:rsidRDefault="00056FE7">
        <w:pPr>
          <w:pStyle w:val="af0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316CE4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6C7EE" w14:textId="77777777" w:rsidR="00C43B5C" w:rsidRDefault="00C43B5C" w:rsidP="00F534FB">
      <w:pPr>
        <w:spacing w:after="0"/>
      </w:pPr>
      <w:r>
        <w:separator/>
      </w:r>
    </w:p>
  </w:footnote>
  <w:footnote w:type="continuationSeparator" w:id="0">
    <w:p w14:paraId="01E1D500" w14:textId="77777777" w:rsidR="00C43B5C" w:rsidRDefault="00C43B5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25B41" w14:textId="77777777" w:rsidR="005324B1" w:rsidRDefault="005324B1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851851" wp14:editId="7402939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矩形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B313A2" id="矩形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c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yNrU0sDA0s7AwtDRU0lEKTi0uzszPAykwrAUATEUluCwAAAA="/>
  </w:docVars>
  <w:rsids>
    <w:rsidRoot w:val="00DD20E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3345"/>
    <w:rsid w:val="0006454B"/>
    <w:rsid w:val="00075B13"/>
    <w:rsid w:val="00092692"/>
    <w:rsid w:val="00096203"/>
    <w:rsid w:val="000A0229"/>
    <w:rsid w:val="000C794A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6710D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2A8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1C2B"/>
    <w:rsid w:val="002A4EDA"/>
    <w:rsid w:val="002B01E3"/>
    <w:rsid w:val="002B3FC8"/>
    <w:rsid w:val="002E19B4"/>
    <w:rsid w:val="002F10E7"/>
    <w:rsid w:val="002F69E4"/>
    <w:rsid w:val="00300A98"/>
    <w:rsid w:val="0030724A"/>
    <w:rsid w:val="00316CE4"/>
    <w:rsid w:val="00323C3F"/>
    <w:rsid w:val="003279A4"/>
    <w:rsid w:val="00337114"/>
    <w:rsid w:val="00340DC3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144B"/>
    <w:rsid w:val="005A426D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53DED"/>
    <w:rsid w:val="00663536"/>
    <w:rsid w:val="006648D4"/>
    <w:rsid w:val="00673F18"/>
    <w:rsid w:val="00676CEB"/>
    <w:rsid w:val="00683A86"/>
    <w:rsid w:val="0069300B"/>
    <w:rsid w:val="006A4C72"/>
    <w:rsid w:val="006D65F8"/>
    <w:rsid w:val="006E7E34"/>
    <w:rsid w:val="006F4D23"/>
    <w:rsid w:val="00712317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D7D4E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8F4869"/>
    <w:rsid w:val="00933CCA"/>
    <w:rsid w:val="0093795C"/>
    <w:rsid w:val="009411E8"/>
    <w:rsid w:val="00952C89"/>
    <w:rsid w:val="009540F4"/>
    <w:rsid w:val="00956B75"/>
    <w:rsid w:val="0096739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43B5C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0ED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31DA"/>
    <w:rsid w:val="00F35A06"/>
    <w:rsid w:val="00F435D3"/>
    <w:rsid w:val="00F46425"/>
    <w:rsid w:val="00F5078D"/>
    <w:rsid w:val="00F534FB"/>
    <w:rsid w:val="00F56FFE"/>
    <w:rsid w:val="00F80E59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c"/>
    </o:shapedefaults>
    <o:shapelayout v:ext="edit">
      <o:idmap v:ext="edit" data="1"/>
    </o:shapelayout>
  </w:shapeDefaults>
  <w:decimalSymbol w:val="."/>
  <w:listSeparator w:val=","/>
  <w14:docId w14:val="14045A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/>
    <w:lsdException w:name="List Number" w:uiPriority="1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32A8"/>
  </w:style>
  <w:style w:type="paragraph" w:styleId="1">
    <w:name w:val="heading 1"/>
    <w:basedOn w:val="a1"/>
    <w:next w:val="a1"/>
    <w:link w:val="10"/>
    <w:uiPriority w:val="9"/>
    <w:qFormat/>
    <w:rsid w:val="001B3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3368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B32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7448B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B32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7448B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1B32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7448B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B32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B2245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B32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224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B32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B32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7448B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B32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宏文本 字符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next w:val="a1"/>
    <w:link w:val="a9"/>
    <w:uiPriority w:val="10"/>
    <w:qFormat/>
    <w:rsid w:val="001B32A8"/>
    <w:pPr>
      <w:pBdr>
        <w:bottom w:val="single" w:sz="8" w:space="4" w:color="77448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C0C0C" w:themeColor="text2" w:themeShade="BF"/>
      <w:spacing w:val="5"/>
      <w:sz w:val="52"/>
      <w:szCs w:val="52"/>
    </w:rPr>
  </w:style>
  <w:style w:type="character" w:customStyle="1" w:styleId="a9">
    <w:name w:val="标题 字符"/>
    <w:basedOn w:val="a2"/>
    <w:link w:val="a8"/>
    <w:uiPriority w:val="10"/>
    <w:rsid w:val="001B32A8"/>
    <w:rPr>
      <w:rFonts w:asciiTheme="majorHAnsi" w:eastAsiaTheme="majorEastAsia" w:hAnsiTheme="majorHAnsi" w:cstheme="majorBidi"/>
      <w:color w:val="0C0C0C" w:themeColor="text2" w:themeShade="BF"/>
      <w:spacing w:val="5"/>
      <w:sz w:val="52"/>
      <w:szCs w:val="52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批注框文本 字符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16710D"/>
    <w:pPr>
      <w:spacing w:after="0"/>
    </w:pPr>
  </w:style>
  <w:style w:type="paragraph" w:customStyle="1" w:styleId="af">
    <w:name w:val="联系信息"/>
    <w:basedOn w:val="a1"/>
    <w:uiPriority w:val="3"/>
    <w:rsid w:val="0016710D"/>
    <w:pPr>
      <w:spacing w:before="40" w:after="0"/>
      <w:jc w:val="right"/>
    </w:pPr>
  </w:style>
  <w:style w:type="character" w:customStyle="1" w:styleId="ae">
    <w:name w:val="页眉 字符"/>
    <w:basedOn w:val="a2"/>
    <w:link w:val="ad"/>
    <w:uiPriority w:val="99"/>
    <w:rsid w:val="0016710D"/>
    <w:rPr>
      <w:rFonts w:eastAsia="微软雅黑"/>
    </w:rPr>
  </w:style>
  <w:style w:type="paragraph" w:styleId="af0">
    <w:name w:val="footer"/>
    <w:basedOn w:val="a1"/>
    <w:link w:val="af1"/>
    <w:uiPriority w:val="99"/>
    <w:unhideWhenUsed/>
    <w:rsid w:val="0016710D"/>
    <w:pPr>
      <w:spacing w:after="0"/>
    </w:pPr>
  </w:style>
  <w:style w:type="character" w:customStyle="1" w:styleId="af1">
    <w:name w:val="页脚 字符"/>
    <w:basedOn w:val="a2"/>
    <w:link w:val="af0"/>
    <w:uiPriority w:val="99"/>
    <w:rsid w:val="0016710D"/>
    <w:rPr>
      <w:rFonts w:eastAsia="微软雅黑"/>
    </w:rPr>
  </w:style>
  <w:style w:type="character" w:customStyle="1" w:styleId="20">
    <w:name w:val="标题 2 字符"/>
    <w:basedOn w:val="a2"/>
    <w:link w:val="2"/>
    <w:uiPriority w:val="9"/>
    <w:rsid w:val="001B32A8"/>
    <w:rPr>
      <w:rFonts w:asciiTheme="majorHAnsi" w:eastAsiaTheme="majorEastAsia" w:hAnsiTheme="majorHAnsi" w:cstheme="majorBidi"/>
      <w:b/>
      <w:bCs/>
      <w:color w:val="77448B" w:themeColor="accent1"/>
      <w:sz w:val="26"/>
      <w:szCs w:val="26"/>
    </w:rPr>
  </w:style>
  <w:style w:type="character" w:customStyle="1" w:styleId="10">
    <w:name w:val="标题 1 字符"/>
    <w:basedOn w:val="a2"/>
    <w:link w:val="1"/>
    <w:uiPriority w:val="9"/>
    <w:rsid w:val="001B32A8"/>
    <w:rPr>
      <w:rFonts w:asciiTheme="majorHAnsi" w:eastAsiaTheme="majorEastAsia" w:hAnsiTheme="majorHAnsi" w:cstheme="majorBidi"/>
      <w:b/>
      <w:bCs/>
      <w:color w:val="593368" w:themeColor="accent1" w:themeShade="BF"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1B32A8"/>
    <w:rPr>
      <w:rFonts w:asciiTheme="majorHAnsi" w:eastAsiaTheme="majorEastAsia" w:hAnsiTheme="majorHAnsi" w:cstheme="majorBidi"/>
      <w:b/>
      <w:bCs/>
      <w:color w:val="77448B" w:themeColor="accent1"/>
    </w:rPr>
  </w:style>
  <w:style w:type="paragraph" w:styleId="a">
    <w:name w:val="List Number"/>
    <w:basedOn w:val="a1"/>
    <w:uiPriority w:val="12"/>
    <w:rsid w:val="0016710D"/>
    <w:pPr>
      <w:numPr>
        <w:numId w:val="15"/>
      </w:numPr>
      <w:spacing w:line="259" w:lineRule="auto"/>
      <w:contextualSpacing/>
    </w:pPr>
  </w:style>
  <w:style w:type="table" w:styleId="af2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rsid w:val="0016710D"/>
    <w:pPr>
      <w:numPr>
        <w:numId w:val="14"/>
      </w:numPr>
      <w:spacing w:line="259" w:lineRule="auto"/>
      <w:contextualSpacing/>
    </w:pPr>
  </w:style>
  <w:style w:type="character" w:styleId="af3">
    <w:name w:val="Emphasis"/>
    <w:basedOn w:val="a2"/>
    <w:uiPriority w:val="20"/>
    <w:qFormat/>
    <w:rsid w:val="001B32A8"/>
    <w:rPr>
      <w:i/>
      <w:iCs/>
    </w:rPr>
  </w:style>
  <w:style w:type="paragraph" w:styleId="af4">
    <w:name w:val="Subtitle"/>
    <w:basedOn w:val="a1"/>
    <w:next w:val="a1"/>
    <w:link w:val="af5"/>
    <w:uiPriority w:val="11"/>
    <w:qFormat/>
    <w:rsid w:val="001B32A8"/>
    <w:pPr>
      <w:numPr>
        <w:ilvl w:val="1"/>
      </w:numPr>
    </w:pPr>
    <w:rPr>
      <w:rFonts w:asciiTheme="majorHAnsi" w:eastAsiaTheme="majorEastAsia" w:hAnsiTheme="majorHAnsi" w:cstheme="majorBidi"/>
      <w:i/>
      <w:iCs/>
      <w:color w:val="77448B" w:themeColor="accent1"/>
      <w:spacing w:val="15"/>
      <w:sz w:val="24"/>
      <w:szCs w:val="24"/>
    </w:rPr>
  </w:style>
  <w:style w:type="character" w:customStyle="1" w:styleId="af5">
    <w:name w:val="副标题 字符"/>
    <w:basedOn w:val="a2"/>
    <w:link w:val="af4"/>
    <w:uiPriority w:val="11"/>
    <w:rsid w:val="001B32A8"/>
    <w:rPr>
      <w:rFonts w:asciiTheme="majorHAnsi" w:eastAsiaTheme="majorEastAsia" w:hAnsiTheme="majorHAnsi" w:cstheme="majorBidi"/>
      <w:i/>
      <w:iCs/>
      <w:color w:val="77448B" w:themeColor="accent1"/>
      <w:spacing w:val="15"/>
      <w:sz w:val="24"/>
      <w:szCs w:val="24"/>
    </w:rPr>
  </w:style>
  <w:style w:type="character" w:styleId="af6">
    <w:name w:val="Book Title"/>
    <w:basedOn w:val="a2"/>
    <w:uiPriority w:val="33"/>
    <w:qFormat/>
    <w:rsid w:val="001B32A8"/>
    <w:rPr>
      <w:b/>
      <w:bCs/>
      <w:smallCaps/>
      <w:spacing w:val="5"/>
    </w:rPr>
  </w:style>
  <w:style w:type="character" w:styleId="af7">
    <w:name w:val="Intense Reference"/>
    <w:basedOn w:val="a2"/>
    <w:uiPriority w:val="32"/>
    <w:qFormat/>
    <w:rsid w:val="001B32A8"/>
    <w:rPr>
      <w:b/>
      <w:bCs/>
      <w:smallCaps/>
      <w:color w:val="322A60" w:themeColor="accent2"/>
      <w:spacing w:val="5"/>
      <w:u w:val="single"/>
    </w:rPr>
  </w:style>
  <w:style w:type="paragraph" w:styleId="af8">
    <w:name w:val="Intense Quote"/>
    <w:basedOn w:val="a1"/>
    <w:next w:val="a1"/>
    <w:link w:val="af9"/>
    <w:uiPriority w:val="30"/>
    <w:qFormat/>
    <w:rsid w:val="001B32A8"/>
    <w:pPr>
      <w:pBdr>
        <w:bottom w:val="single" w:sz="4" w:space="4" w:color="77448B" w:themeColor="accent1"/>
      </w:pBdr>
      <w:spacing w:before="200" w:after="280"/>
      <w:ind w:left="936" w:right="936"/>
    </w:pPr>
    <w:rPr>
      <w:b/>
      <w:bCs/>
      <w:i/>
      <w:iCs/>
      <w:color w:val="77448B" w:themeColor="accent1"/>
    </w:rPr>
  </w:style>
  <w:style w:type="character" w:customStyle="1" w:styleId="af9">
    <w:name w:val="明显引用 字符"/>
    <w:basedOn w:val="a2"/>
    <w:link w:val="af8"/>
    <w:uiPriority w:val="30"/>
    <w:rsid w:val="001B32A8"/>
    <w:rPr>
      <w:b/>
      <w:bCs/>
      <w:i/>
      <w:iCs/>
      <w:color w:val="77448B" w:themeColor="accent1"/>
    </w:rPr>
  </w:style>
  <w:style w:type="paragraph" w:styleId="afa">
    <w:name w:val="Quote"/>
    <w:basedOn w:val="a1"/>
    <w:next w:val="a1"/>
    <w:link w:val="afb"/>
    <w:uiPriority w:val="29"/>
    <w:qFormat/>
    <w:rsid w:val="001B32A8"/>
    <w:rPr>
      <w:i/>
      <w:iCs/>
      <w:color w:val="000000" w:themeColor="text1"/>
    </w:rPr>
  </w:style>
  <w:style w:type="character" w:customStyle="1" w:styleId="afb">
    <w:name w:val="引用 字符"/>
    <w:basedOn w:val="a2"/>
    <w:link w:val="afa"/>
    <w:uiPriority w:val="29"/>
    <w:rsid w:val="001B32A8"/>
    <w:rPr>
      <w:i/>
      <w:iCs/>
      <w:color w:val="000000" w:themeColor="text1"/>
    </w:rPr>
  </w:style>
  <w:style w:type="paragraph" w:styleId="TOC">
    <w:name w:val="TOC Heading"/>
    <w:basedOn w:val="1"/>
    <w:next w:val="a1"/>
    <w:uiPriority w:val="39"/>
    <w:semiHidden/>
    <w:unhideWhenUsed/>
    <w:qFormat/>
    <w:rsid w:val="001B32A8"/>
    <w:pPr>
      <w:outlineLvl w:val="9"/>
    </w:pPr>
  </w:style>
  <w:style w:type="character" w:customStyle="1" w:styleId="80">
    <w:name w:val="标题 8 字符"/>
    <w:basedOn w:val="a2"/>
    <w:link w:val="8"/>
    <w:uiPriority w:val="9"/>
    <w:semiHidden/>
    <w:rsid w:val="001B32A8"/>
    <w:rPr>
      <w:rFonts w:asciiTheme="majorHAnsi" w:eastAsiaTheme="majorEastAsia" w:hAnsiTheme="majorHAnsi" w:cstheme="majorBidi"/>
      <w:color w:val="77448B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1B32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c">
    <w:name w:val="caption"/>
    <w:basedOn w:val="a1"/>
    <w:next w:val="a1"/>
    <w:uiPriority w:val="35"/>
    <w:semiHidden/>
    <w:unhideWhenUsed/>
    <w:qFormat/>
    <w:rsid w:val="001B32A8"/>
    <w:pPr>
      <w:spacing w:line="240" w:lineRule="auto"/>
    </w:pPr>
    <w:rPr>
      <w:b/>
      <w:bCs/>
      <w:color w:val="77448B" w:themeColor="accent1"/>
      <w:sz w:val="18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581515"/>
    <w:rPr>
      <w:szCs w:val="16"/>
    </w:rPr>
  </w:style>
  <w:style w:type="character" w:styleId="afd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581515"/>
    <w:rPr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581515"/>
    <w:rPr>
      <w:szCs w:val="20"/>
    </w:rPr>
  </w:style>
  <w:style w:type="paragraph" w:styleId="aff0">
    <w:name w:val="Document Map"/>
    <w:basedOn w:val="a1"/>
    <w:link w:val="aff1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2"/>
    <w:link w:val="aff0"/>
    <w:uiPriority w:val="99"/>
    <w:semiHidden/>
    <w:rsid w:val="00581515"/>
    <w:rPr>
      <w:rFonts w:ascii="Segoe UI" w:hAnsi="Segoe UI" w:cs="Segoe UI"/>
      <w:szCs w:val="16"/>
    </w:rPr>
  </w:style>
  <w:style w:type="paragraph" w:styleId="aff2">
    <w:name w:val="endnote text"/>
    <w:basedOn w:val="a1"/>
    <w:link w:val="aff3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3">
    <w:name w:val="尾注文本 字符"/>
    <w:basedOn w:val="a2"/>
    <w:link w:val="aff2"/>
    <w:uiPriority w:val="99"/>
    <w:semiHidden/>
    <w:rsid w:val="00581515"/>
    <w:rPr>
      <w:szCs w:val="20"/>
    </w:rPr>
  </w:style>
  <w:style w:type="paragraph" w:styleId="aff4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1"/>
    <w:link w:val="aff6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6">
    <w:name w:val="脚注文本 字符"/>
    <w:basedOn w:val="a2"/>
    <w:link w:val="aff5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7">
    <w:name w:val="Plain Text"/>
    <w:basedOn w:val="a1"/>
    <w:link w:val="aff8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8">
    <w:name w:val="纯文本 字符"/>
    <w:basedOn w:val="a2"/>
    <w:link w:val="aff7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ff9">
    <w:name w:val="图标"/>
    <w:basedOn w:val="a1"/>
    <w:uiPriority w:val="4"/>
    <w:rsid w:val="0016710D"/>
    <w:pPr>
      <w:spacing w:after="20"/>
      <w:jc w:val="center"/>
    </w:pPr>
  </w:style>
  <w:style w:type="paragraph" w:styleId="affa">
    <w:name w:val="annotation subject"/>
    <w:basedOn w:val="afe"/>
    <w:next w:val="afe"/>
    <w:link w:val="affb"/>
    <w:uiPriority w:val="99"/>
    <w:semiHidden/>
    <w:unhideWhenUsed/>
    <w:rsid w:val="001B720C"/>
    <w:rPr>
      <w:b/>
      <w:bCs/>
    </w:rPr>
  </w:style>
  <w:style w:type="character" w:customStyle="1" w:styleId="affb">
    <w:name w:val="批注主题 字符"/>
    <w:basedOn w:val="aff"/>
    <w:link w:val="affa"/>
    <w:uiPriority w:val="99"/>
    <w:semiHidden/>
    <w:rsid w:val="001B720C"/>
    <w:rPr>
      <w:b/>
      <w:bCs/>
      <w:szCs w:val="20"/>
    </w:rPr>
  </w:style>
  <w:style w:type="character" w:customStyle="1" w:styleId="40">
    <w:name w:val="标题 4 字符"/>
    <w:basedOn w:val="a2"/>
    <w:link w:val="4"/>
    <w:uiPriority w:val="9"/>
    <w:semiHidden/>
    <w:rsid w:val="001B32A8"/>
    <w:rPr>
      <w:rFonts w:asciiTheme="majorHAnsi" w:eastAsiaTheme="majorEastAsia" w:hAnsiTheme="majorHAnsi" w:cstheme="majorBidi"/>
      <w:b/>
      <w:bCs/>
      <w:i/>
      <w:iCs/>
      <w:color w:val="77448B" w:themeColor="accent1"/>
    </w:rPr>
  </w:style>
  <w:style w:type="character" w:customStyle="1" w:styleId="50">
    <w:name w:val="标题 5 字符"/>
    <w:basedOn w:val="a2"/>
    <w:link w:val="5"/>
    <w:uiPriority w:val="9"/>
    <w:semiHidden/>
    <w:rsid w:val="001B32A8"/>
    <w:rPr>
      <w:rFonts w:asciiTheme="majorHAnsi" w:eastAsiaTheme="majorEastAsia" w:hAnsiTheme="majorHAnsi" w:cstheme="majorBidi"/>
      <w:color w:val="3B2245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1B32A8"/>
    <w:rPr>
      <w:rFonts w:asciiTheme="majorHAnsi" w:eastAsiaTheme="majorEastAsia" w:hAnsiTheme="majorHAnsi" w:cstheme="majorBidi"/>
      <w:i/>
      <w:iCs/>
      <w:color w:val="3B2245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1B32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ffc">
    <w:name w:val="Strong"/>
    <w:basedOn w:val="a2"/>
    <w:uiPriority w:val="22"/>
    <w:qFormat/>
    <w:rsid w:val="001B32A8"/>
    <w:rPr>
      <w:b/>
      <w:bCs/>
    </w:rPr>
  </w:style>
  <w:style w:type="paragraph" w:styleId="affd">
    <w:name w:val="No Spacing"/>
    <w:uiPriority w:val="1"/>
    <w:qFormat/>
    <w:rsid w:val="001B32A8"/>
    <w:pPr>
      <w:spacing w:after="0" w:line="240" w:lineRule="auto"/>
    </w:pPr>
  </w:style>
  <w:style w:type="character" w:styleId="affe">
    <w:name w:val="Subtle Emphasis"/>
    <w:basedOn w:val="a2"/>
    <w:uiPriority w:val="19"/>
    <w:qFormat/>
    <w:rsid w:val="001B32A8"/>
    <w:rPr>
      <w:i/>
      <w:iCs/>
      <w:color w:val="808080" w:themeColor="text1" w:themeTint="7F"/>
    </w:rPr>
  </w:style>
  <w:style w:type="character" w:styleId="afff">
    <w:name w:val="Intense Emphasis"/>
    <w:basedOn w:val="a2"/>
    <w:uiPriority w:val="21"/>
    <w:qFormat/>
    <w:rsid w:val="001B32A8"/>
    <w:rPr>
      <w:b/>
      <w:bCs/>
      <w:i/>
      <w:iCs/>
      <w:color w:val="77448B" w:themeColor="accent1"/>
    </w:rPr>
  </w:style>
  <w:style w:type="character" w:styleId="afff0">
    <w:name w:val="Subtle Reference"/>
    <w:basedOn w:val="a2"/>
    <w:uiPriority w:val="31"/>
    <w:qFormat/>
    <w:rsid w:val="001B32A8"/>
    <w:rPr>
      <w:smallCaps/>
      <w:color w:val="322A60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E234D9D6F34CDF9C1C08B2F9AFF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D0E8C-F396-4487-AC3A-14BABDA60576}"/>
      </w:docPartPr>
      <w:docPartBody>
        <w:p w:rsidR="00A1185D" w:rsidRDefault="0042439C">
          <w:pPr>
            <w:pStyle w:val="6BE234D9D6F34CDF9C1C08B2F9AFF8FF"/>
          </w:pPr>
          <w:r w:rsidRPr="009D0878">
            <w:rPr>
              <w:lang w:val="zh-CN" w:bidi="zh-CN"/>
            </w:rPr>
            <w:t>地址</w:t>
          </w:r>
        </w:p>
      </w:docPartBody>
    </w:docPart>
    <w:docPart>
      <w:docPartPr>
        <w:name w:val="D79EDB92E3AB4CEEBB3A10C9B6FAE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D08C1-667D-409B-8FAF-5220F88EAD7D}"/>
      </w:docPartPr>
      <w:docPartBody>
        <w:p w:rsidR="00A1185D" w:rsidRDefault="0042439C">
          <w:pPr>
            <w:pStyle w:val="D79EDB92E3AB4CEEBB3A10C9B6FAED09"/>
          </w:pPr>
          <w:r w:rsidRPr="009D0878">
            <w:rPr>
              <w:lang w:val="zh-CN" w:bidi="zh-CN"/>
            </w:rPr>
            <w:t>电话</w:t>
          </w:r>
        </w:p>
      </w:docPartBody>
    </w:docPart>
    <w:docPart>
      <w:docPartPr>
        <w:name w:val="9162D8803866465B9FD9B62B6920F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955D9-C608-4E5F-8758-AEC256E7CC6D}"/>
      </w:docPartPr>
      <w:docPartBody>
        <w:p w:rsidR="00A1185D" w:rsidRDefault="0042439C">
          <w:pPr>
            <w:pStyle w:val="9162D8803866465B9FD9B62B6920F109"/>
          </w:pPr>
          <w:r w:rsidRPr="009D0878">
            <w:rPr>
              <w:lang w:val="zh-CN" w:bidi="zh-CN"/>
            </w:rPr>
            <w:t>电子邮件</w:t>
          </w:r>
        </w:p>
      </w:docPartBody>
    </w:docPart>
    <w:docPart>
      <w:docPartPr>
        <w:name w:val="61D5A3012F224788B4F34620D32C2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27612-D758-4180-A882-1602F62B00F9}"/>
      </w:docPartPr>
      <w:docPartBody>
        <w:p w:rsidR="00A1185D" w:rsidRDefault="0042439C">
          <w:pPr>
            <w:pStyle w:val="61D5A3012F224788B4F34620D32C2EB2"/>
          </w:pPr>
          <w:r w:rsidRPr="009D0878">
            <w:rPr>
              <w:lang w:val="zh-CN" w:bidi="zh-CN"/>
            </w:rPr>
            <w:t>Twitter/博客/作品集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30"/>
    <w:rsid w:val="0014001B"/>
    <w:rsid w:val="0042439C"/>
    <w:rsid w:val="00624C85"/>
    <w:rsid w:val="00A1185D"/>
    <w:rsid w:val="00F2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6185A80110424F9DFCAAAAF2BE79B4">
    <w:name w:val="086185A80110424F9DFCAAAAF2BE79B4"/>
  </w:style>
  <w:style w:type="paragraph" w:customStyle="1" w:styleId="3172EDCF202944C393E2CD1AAB90C3B6">
    <w:name w:val="3172EDCF202944C393E2CD1AAB90C3B6"/>
  </w:style>
  <w:style w:type="paragraph" w:customStyle="1" w:styleId="6BE234D9D6F34CDF9C1C08B2F9AFF8FF">
    <w:name w:val="6BE234D9D6F34CDF9C1C08B2F9AFF8FF"/>
  </w:style>
  <w:style w:type="paragraph" w:customStyle="1" w:styleId="D79EDB92E3AB4CEEBB3A10C9B6FAED09">
    <w:name w:val="D79EDB92E3AB4CEEBB3A10C9B6FAED09"/>
  </w:style>
  <w:style w:type="paragraph" w:customStyle="1" w:styleId="9162D8803866465B9FD9B62B6920F109">
    <w:name w:val="9162D8803866465B9FD9B62B6920F109"/>
  </w:style>
  <w:style w:type="paragraph" w:customStyle="1" w:styleId="B668F752862A4AFBB3AE3F3DF3B378B3">
    <w:name w:val="B668F752862A4AFBB3AE3F3DF3B378B3"/>
  </w:style>
  <w:style w:type="paragraph" w:customStyle="1" w:styleId="61D5A3012F224788B4F34620D32C2EB2">
    <w:name w:val="61D5A3012F224788B4F34620D32C2EB2"/>
  </w:style>
  <w:style w:type="paragraph" w:customStyle="1" w:styleId="3DCABF6337244661B0423CCDF1BBCFC8">
    <w:name w:val="3DCABF6337244661B0423CCDF1BBCFC8"/>
  </w:style>
  <w:style w:type="paragraph" w:customStyle="1" w:styleId="9277E9702B214BA995249AD2E318ADC7">
    <w:name w:val="9277E9702B214BA995249AD2E318ADC7"/>
  </w:style>
  <w:style w:type="paragraph" w:customStyle="1" w:styleId="99A19CB69E9744039045E4BF7D12462F">
    <w:name w:val="99A19CB69E9744039045E4BF7D12462F"/>
  </w:style>
  <w:style w:type="paragraph" w:customStyle="1" w:styleId="B0CC164ACD1E45949435489B1A35915D">
    <w:name w:val="B0CC164ACD1E45949435489B1A35915D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9C935F572C94B008E0B1C8109745B32">
    <w:name w:val="F9C935F572C94B008E0B1C8109745B32"/>
  </w:style>
  <w:style w:type="paragraph" w:customStyle="1" w:styleId="8A2F5137288647CE955E3927607BD129">
    <w:name w:val="8A2F5137288647CE955E3927607BD129"/>
  </w:style>
  <w:style w:type="paragraph" w:customStyle="1" w:styleId="C7C46DD5327A42BAA0351F755426C291">
    <w:name w:val="C7C46DD5327A42BAA0351F755426C291"/>
  </w:style>
  <w:style w:type="paragraph" w:customStyle="1" w:styleId="5E1575F83CFC4F1E86474343E80E8000">
    <w:name w:val="5E1575F83CFC4F1E86474343E80E8000"/>
  </w:style>
  <w:style w:type="paragraph" w:customStyle="1" w:styleId="DE9D3D42C3294C5E8682A108044D68FB">
    <w:name w:val="DE9D3D42C3294C5E8682A108044D68FB"/>
  </w:style>
  <w:style w:type="paragraph" w:customStyle="1" w:styleId="10B15C67EF34412A94E106B04C982C84">
    <w:name w:val="10B15C67EF34412A94E106B04C982C84"/>
  </w:style>
  <w:style w:type="paragraph" w:customStyle="1" w:styleId="85B1B25CA2844BF1AF8E8D4EDA9B6063">
    <w:name w:val="85B1B25CA2844BF1AF8E8D4EDA9B6063"/>
  </w:style>
  <w:style w:type="paragraph" w:customStyle="1" w:styleId="BC4B0799C5974E90B90CF81DAC5745E1">
    <w:name w:val="BC4B0799C5974E90B90CF81DAC5745E1"/>
  </w:style>
  <w:style w:type="paragraph" w:customStyle="1" w:styleId="2211FFCC88224259B174868C0A770261">
    <w:name w:val="2211FFCC88224259B174868C0A770261"/>
  </w:style>
  <w:style w:type="paragraph" w:customStyle="1" w:styleId="2EE415D86F894D5DAF0713CC3D066556">
    <w:name w:val="2EE415D86F894D5DAF0713CC3D066556"/>
  </w:style>
  <w:style w:type="paragraph" w:customStyle="1" w:styleId="751651F1AB514CE7B71A709EA0C35608">
    <w:name w:val="751651F1AB514CE7B71A709EA0C35608"/>
  </w:style>
  <w:style w:type="paragraph" w:customStyle="1" w:styleId="2E29DDA4C0BF47258100B68ED6613F36">
    <w:name w:val="2E29DDA4C0BF47258100B68ED6613F36"/>
  </w:style>
  <w:style w:type="paragraph" w:customStyle="1" w:styleId="B89C47A248D14EF98040E742DA4136D2">
    <w:name w:val="B89C47A248D14EF98040E742DA4136D2"/>
  </w:style>
  <w:style w:type="paragraph" w:customStyle="1" w:styleId="52B131C9FAD541C9A9794A42D972577A">
    <w:name w:val="52B131C9FAD541C9A9794A42D972577A"/>
  </w:style>
  <w:style w:type="paragraph" w:customStyle="1" w:styleId="C69DFEF9B171444F849B93950B2C96E2">
    <w:name w:val="C69DFEF9B171444F849B93950B2C96E2"/>
  </w:style>
  <w:style w:type="paragraph" w:customStyle="1" w:styleId="1F19FC00C81C409A88C007AEDE4A8798">
    <w:name w:val="1F19FC00C81C409A88C007AEDE4A8798"/>
  </w:style>
  <w:style w:type="paragraph" w:customStyle="1" w:styleId="A6EB6E2493A440CA946C9958CFA8F91D">
    <w:name w:val="A6EB6E2493A440CA946C9958CFA8F91D"/>
  </w:style>
  <w:style w:type="paragraph" w:customStyle="1" w:styleId="265755A41E8F49CBA48D4CED695D5D0C">
    <w:name w:val="265755A41E8F49CBA48D4CED695D5D0C"/>
  </w:style>
  <w:style w:type="paragraph" w:customStyle="1" w:styleId="62C11FB183DA44A3963A4BBDDB3AB7A9">
    <w:name w:val="62C11FB183DA44A3963A4BBDDB3AB7A9"/>
  </w:style>
  <w:style w:type="paragraph" w:customStyle="1" w:styleId="671633B6D9E8464EAA91EC9A0BD9491F">
    <w:name w:val="671633B6D9E8464EAA91EC9A0BD9491F"/>
  </w:style>
  <w:style w:type="paragraph" w:customStyle="1" w:styleId="E9A3794EC0994F2B875B38FEB55F12F7">
    <w:name w:val="E9A3794EC0994F2B875B38FEB55F12F7"/>
  </w:style>
  <w:style w:type="paragraph" w:customStyle="1" w:styleId="984DC4FBA85A4D2D971562B6BF00F2B3">
    <w:name w:val="984DC4FBA85A4D2D971562B6BF00F2B3"/>
  </w:style>
  <w:style w:type="paragraph" w:customStyle="1" w:styleId="81C6914D8D2941CD809DBC6184EC7F76">
    <w:name w:val="81C6914D8D2941CD809DBC6184EC7F76"/>
  </w:style>
  <w:style w:type="paragraph" w:customStyle="1" w:styleId="5D232A8A2F5F4BE2ACA9019B458B89D9">
    <w:name w:val="5D232A8A2F5F4BE2ACA9019B458B89D9"/>
  </w:style>
  <w:style w:type="paragraph" w:customStyle="1" w:styleId="586A68BCEF244C89B801E671A610C4C3">
    <w:name w:val="586A68BCEF244C89B801E671A610C4C3"/>
  </w:style>
  <w:style w:type="paragraph" w:customStyle="1" w:styleId="489D21334EE646009A9E0897981F2225">
    <w:name w:val="489D21334EE646009A9E0897981F2225"/>
  </w:style>
  <w:style w:type="paragraph" w:customStyle="1" w:styleId="2349E658E81D4B7888924350B474830B">
    <w:name w:val="2349E658E81D4B7888924350B474830B"/>
  </w:style>
  <w:style w:type="paragraph" w:customStyle="1" w:styleId="3B695DC4FC32421BB9D34BD872B88BBA">
    <w:name w:val="3B695DC4FC32421BB9D34BD872B88BBA"/>
  </w:style>
  <w:style w:type="paragraph" w:customStyle="1" w:styleId="F60E383C0192410F903480DAB5B124D8">
    <w:name w:val="F60E383C0192410F903480DAB5B124D8"/>
    <w:rsid w:val="00F25230"/>
  </w:style>
  <w:style w:type="paragraph" w:customStyle="1" w:styleId="B86762F0DA244F8CBA60DD137A5DEAB5">
    <w:name w:val="B86762F0DA244F8CBA60DD137A5DEAB5"/>
    <w:rsid w:val="00F25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Yin Chuan,Ning Xia</CompanyAddress>
  <CompanyPhone>+60 0194827764</CompanyPhone>
  <CompanyFax/>
  <CompanyEmail>CST1909159@xmu.edu.my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BF7BD49-576F-4592-8019-D4677FE48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2019-12-19T13:40:00Z</dcterms:created>
  <dcterms:modified xsi:type="dcterms:W3CDTF">2019-12-19T13:40:00Z</dcterms:modified>
  <cp:category/>
  <cp:contentStatus>Ins: Jocelyn-jyya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